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4078A" w14:textId="77777777" w:rsidR="009B1D59" w:rsidRPr="00181520" w:rsidRDefault="005F3B4E" w:rsidP="002D38FF">
      <w:pPr>
        <w:pStyle w:val="Tytu2"/>
        <w:rPr>
          <w:b/>
          <w:bCs/>
        </w:rPr>
      </w:pPr>
      <w:bookmarkStart w:id="0" w:name="_GoBack"/>
      <w:bookmarkEnd w:id="0"/>
      <w:r w:rsidRPr="00181520">
        <w:rPr>
          <w:rFonts w:cs="Times"/>
          <w:b/>
          <w:bCs/>
          <w:spacing w:val="4"/>
          <w:szCs w:val="28"/>
        </w:rPr>
        <w:t>Title Times, Bold-face, 14-point and Center</w:t>
      </w:r>
      <w:r w:rsidR="008E7E20" w:rsidRPr="00181520">
        <w:rPr>
          <w:b/>
          <w:bCs/>
        </w:rPr>
        <w:br/>
      </w:r>
    </w:p>
    <w:p w14:paraId="2CC1F860" w14:textId="77777777" w:rsidR="004F5882" w:rsidRPr="004F5882" w:rsidRDefault="00F541CA" w:rsidP="004F5882">
      <w:pPr>
        <w:ind w:left="227" w:firstLine="0"/>
        <w:jc w:val="center"/>
        <w:rPr>
          <w:lang w:val="de-DE"/>
        </w:rPr>
      </w:pPr>
      <w:r>
        <w:rPr>
          <w:lang w:val="de-DE"/>
        </w:rPr>
        <w:t xml:space="preserve">First </w:t>
      </w:r>
      <w:r w:rsidR="004F5882" w:rsidRPr="004F5882">
        <w:rPr>
          <w:lang w:val="de-DE"/>
        </w:rPr>
        <w:t>Author</w:t>
      </w:r>
      <w:r w:rsidR="004F5882" w:rsidRPr="004F5882">
        <w:rPr>
          <w:position w:val="6"/>
          <w:sz w:val="12"/>
          <w:szCs w:val="12"/>
          <w:lang w:val="de-DE"/>
        </w:rPr>
        <w:t>1</w:t>
      </w:r>
      <w:r w:rsidR="004F5882">
        <w:rPr>
          <w:position w:val="6"/>
          <w:sz w:val="12"/>
          <w:szCs w:val="12"/>
          <w:lang w:val="de-DE"/>
        </w:rPr>
        <w:t>*</w:t>
      </w:r>
      <w:r w:rsidR="004F5882" w:rsidRPr="004F5882">
        <w:rPr>
          <w:lang w:val="de-DE"/>
        </w:rPr>
        <w:t xml:space="preserve">, </w:t>
      </w:r>
      <w:r>
        <w:rPr>
          <w:lang w:val="de-DE"/>
        </w:rPr>
        <w:t xml:space="preserve">Second </w:t>
      </w:r>
      <w:r w:rsidR="004F5882" w:rsidRPr="004F5882">
        <w:rPr>
          <w:lang w:val="de-DE"/>
        </w:rPr>
        <w:t>Author</w:t>
      </w:r>
      <w:r w:rsidR="004F5882" w:rsidRPr="004F5882">
        <w:rPr>
          <w:vertAlign w:val="superscript"/>
          <w:lang w:val="de-DE"/>
        </w:rPr>
        <w:t>2</w:t>
      </w:r>
      <w:r w:rsidR="004F5882" w:rsidRPr="004F5882">
        <w:rPr>
          <w:lang w:val="de-DE"/>
        </w:rPr>
        <w:t xml:space="preserve">, </w:t>
      </w:r>
      <w:r>
        <w:rPr>
          <w:lang w:val="de-DE"/>
        </w:rPr>
        <w:t xml:space="preserve">Third </w:t>
      </w:r>
      <w:r w:rsidR="004F5882">
        <w:rPr>
          <w:lang w:val="de-DE"/>
        </w:rPr>
        <w:t>Author</w:t>
      </w:r>
      <w:r w:rsidR="004F5882">
        <w:rPr>
          <w:vertAlign w:val="superscript"/>
          <w:lang w:val="de-DE"/>
        </w:rPr>
        <w:t>2</w:t>
      </w:r>
      <w:r w:rsidR="004F5882">
        <w:rPr>
          <w:lang w:val="de-DE"/>
        </w:rPr>
        <w:t xml:space="preserve">, </w:t>
      </w:r>
      <w:r w:rsidR="004F5882" w:rsidRPr="004F5882">
        <w:rPr>
          <w:lang w:val="de-DE"/>
        </w:rPr>
        <w:t xml:space="preserve">and </w:t>
      </w:r>
      <w:r>
        <w:rPr>
          <w:lang w:val="de-DE"/>
        </w:rPr>
        <w:t xml:space="preserve">Fourth </w:t>
      </w:r>
      <w:r w:rsidR="004F5882" w:rsidRPr="004F5882">
        <w:rPr>
          <w:lang w:val="de-DE"/>
        </w:rPr>
        <w:t>Author</w:t>
      </w:r>
      <w:r w:rsidR="004F5882" w:rsidRPr="004F5882">
        <w:rPr>
          <w:vertAlign w:val="superscript"/>
          <w:lang w:val="de-DE"/>
        </w:rPr>
        <w:t>3</w:t>
      </w:r>
    </w:p>
    <w:p w14:paraId="28623A0B" w14:textId="77777777" w:rsidR="004F5882" w:rsidRPr="004F5882" w:rsidRDefault="004F5882" w:rsidP="004F5882">
      <w:pPr>
        <w:ind w:left="227" w:firstLine="0"/>
        <w:jc w:val="center"/>
        <w:rPr>
          <w:sz w:val="18"/>
          <w:lang w:val="de-DE"/>
        </w:rPr>
      </w:pPr>
    </w:p>
    <w:p w14:paraId="5B597031" w14:textId="77777777" w:rsidR="004F5882" w:rsidRPr="004F5882" w:rsidRDefault="004F5882" w:rsidP="004F5882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1</w:t>
      </w:r>
      <w:r w:rsidRPr="004F5882">
        <w:rPr>
          <w:sz w:val="18"/>
        </w:rPr>
        <w:t xml:space="preserve"> Affiliation </w:t>
      </w:r>
    </w:p>
    <w:p w14:paraId="1131EA7C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position w:val="6"/>
          <w:sz w:val="12"/>
          <w:szCs w:val="12"/>
        </w:rPr>
        <w:t xml:space="preserve">1 </w:t>
      </w:r>
      <w:r w:rsidRPr="004F5882">
        <w:rPr>
          <w:rFonts w:ascii="Courier New" w:hAnsi="Courier New" w:cs="Courier New"/>
          <w:sz w:val="18"/>
        </w:rPr>
        <w:t>email</w:t>
      </w:r>
    </w:p>
    <w:p w14:paraId="42FD52FD" w14:textId="77777777" w:rsidR="00CB2AE8" w:rsidRPr="00AE5D1F" w:rsidRDefault="004F5882" w:rsidP="00AE5D1F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2</w:t>
      </w:r>
      <w:r w:rsidRPr="004F5882">
        <w:rPr>
          <w:sz w:val="18"/>
        </w:rPr>
        <w:t xml:space="preserve"> Affiliation</w:t>
      </w:r>
    </w:p>
    <w:p w14:paraId="0B6599BE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sz w:val="18"/>
          <w:vertAlign w:val="superscript"/>
        </w:rPr>
        <w:t xml:space="preserve">2 </w:t>
      </w:r>
      <w:r w:rsidRPr="004F5882">
        <w:rPr>
          <w:rFonts w:ascii="Courier New" w:hAnsi="Courier New" w:cs="Courier New"/>
          <w:sz w:val="18"/>
        </w:rPr>
        <w:t>e-mail</w:t>
      </w:r>
    </w:p>
    <w:p w14:paraId="53C7BBBB" w14:textId="77777777" w:rsidR="004F5882" w:rsidRPr="004F5882" w:rsidRDefault="004F5882" w:rsidP="004F5882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3</w:t>
      </w:r>
      <w:r w:rsidRPr="004F5882">
        <w:rPr>
          <w:sz w:val="18"/>
        </w:rPr>
        <w:t xml:space="preserve"> Affiliation</w:t>
      </w:r>
    </w:p>
    <w:p w14:paraId="3079C722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position w:val="6"/>
          <w:sz w:val="12"/>
          <w:szCs w:val="12"/>
        </w:rPr>
        <w:t xml:space="preserve">3 </w:t>
      </w:r>
      <w:r w:rsidRPr="004F5882">
        <w:rPr>
          <w:rFonts w:ascii="Courier New" w:hAnsi="Courier New" w:cs="Courier New"/>
          <w:sz w:val="18"/>
        </w:rPr>
        <w:t>e-mail</w:t>
      </w:r>
    </w:p>
    <w:p w14:paraId="4AD920CB" w14:textId="77777777" w:rsidR="004F5882" w:rsidRDefault="004F5882">
      <w:pPr>
        <w:pStyle w:val="authorinfo"/>
        <w:rPr>
          <w:position w:val="6"/>
          <w:szCs w:val="18"/>
        </w:rPr>
      </w:pPr>
    </w:p>
    <w:p w14:paraId="06CBE37E" w14:textId="77777777" w:rsidR="004F5882" w:rsidRPr="004F5882" w:rsidRDefault="004F5882" w:rsidP="004F5882">
      <w:pPr>
        <w:pStyle w:val="email"/>
      </w:pPr>
    </w:p>
    <w:p w14:paraId="56E300C9" w14:textId="77777777" w:rsidR="009B1D59" w:rsidRPr="000B4EBD" w:rsidRDefault="00571C9E" w:rsidP="00571C9E">
      <w:pPr>
        <w:pStyle w:val="authorinfo"/>
        <w:rPr>
          <w:szCs w:val="18"/>
        </w:rPr>
      </w:pPr>
      <w:r w:rsidRPr="000B4EBD">
        <w:rPr>
          <w:position w:val="6"/>
          <w:szCs w:val="18"/>
        </w:rPr>
        <w:t>*</w:t>
      </w:r>
      <w:r w:rsidR="009B1D59" w:rsidRPr="000B4EBD">
        <w:rPr>
          <w:szCs w:val="18"/>
        </w:rPr>
        <w:t xml:space="preserve"> </w:t>
      </w:r>
      <w:r w:rsidRPr="000B4EBD">
        <w:rPr>
          <w:szCs w:val="18"/>
        </w:rPr>
        <w:t xml:space="preserve">Corresponding </w:t>
      </w:r>
      <w:r w:rsidR="00F65D43" w:rsidRPr="000B4EBD">
        <w:rPr>
          <w:szCs w:val="18"/>
        </w:rPr>
        <w:t>Author</w:t>
      </w:r>
    </w:p>
    <w:p w14:paraId="5DA1F8B5" w14:textId="77777777" w:rsidR="00BC0392" w:rsidRPr="000B4EBD" w:rsidRDefault="00BC0392" w:rsidP="00AF298E">
      <w:pPr>
        <w:rPr>
          <w:sz w:val="18"/>
          <w:szCs w:val="18"/>
        </w:rPr>
      </w:pPr>
    </w:p>
    <w:p w14:paraId="29CF21DB" w14:textId="77777777" w:rsidR="00BC0392" w:rsidRPr="000B4EBD" w:rsidRDefault="00BC0392" w:rsidP="00AF298E">
      <w:pPr>
        <w:rPr>
          <w:sz w:val="18"/>
          <w:szCs w:val="18"/>
        </w:rPr>
      </w:pPr>
    </w:p>
    <w:p w14:paraId="0A5289D5" w14:textId="77777777" w:rsidR="00AF298E" w:rsidRPr="009B4CE9" w:rsidRDefault="00AE5D1F" w:rsidP="0085158D">
      <w:pPr>
        <w:ind w:left="450" w:right="437"/>
        <w:rPr>
          <w:color w:val="00B0F0"/>
          <w:sz w:val="18"/>
          <w:szCs w:val="18"/>
        </w:rPr>
      </w:pPr>
      <w:r w:rsidRPr="00AE5D1F">
        <w:rPr>
          <w:rFonts w:ascii="Times New Roman" w:hAnsi="Times New Roman"/>
          <w:b/>
          <w:sz w:val="18"/>
          <w:szCs w:val="18"/>
        </w:rPr>
        <w:t>Abstract.</w:t>
      </w:r>
      <w:r w:rsidRPr="00AE5D1F">
        <w:rPr>
          <w:rFonts w:ascii="Times New Roman" w:hAnsi="Times New Roman"/>
          <w:sz w:val="18"/>
          <w:szCs w:val="18"/>
        </w:rPr>
        <w:t xml:space="preserve"> </w:t>
      </w:r>
      <w:r w:rsidR="00411D5F" w:rsidRPr="0000260F">
        <w:rPr>
          <w:rFonts w:ascii="Times New Roman" w:hAnsi="Times New Roman"/>
          <w:sz w:val="18"/>
          <w:szCs w:val="18"/>
        </w:rPr>
        <w:t>This template explains and demonstrates</w:t>
      </w:r>
      <w:r w:rsidR="00411D5F" w:rsidRPr="000B4EBD">
        <w:rPr>
          <w:sz w:val="18"/>
          <w:szCs w:val="18"/>
        </w:rPr>
        <w:t xml:space="preserve"> how to prepare your abstract. </w:t>
      </w:r>
      <w:r w:rsidR="00BB7037" w:rsidRPr="000B4EBD">
        <w:rPr>
          <w:sz w:val="18"/>
          <w:szCs w:val="18"/>
        </w:rPr>
        <w:t>Please</w:t>
      </w:r>
      <w:r w:rsidR="00411D5F" w:rsidRPr="000B4EBD">
        <w:rPr>
          <w:sz w:val="18"/>
          <w:szCs w:val="18"/>
        </w:rPr>
        <w:t xml:space="preserve"> read th</w:t>
      </w:r>
      <w:r w:rsidR="00411D5F" w:rsidRPr="000B4EBD">
        <w:rPr>
          <w:sz w:val="18"/>
          <w:szCs w:val="18"/>
        </w:rPr>
        <w:t>e</w:t>
      </w:r>
      <w:r w:rsidR="00411D5F" w:rsidRPr="000B4EBD">
        <w:rPr>
          <w:sz w:val="18"/>
          <w:szCs w:val="18"/>
        </w:rPr>
        <w:t xml:space="preserve">se instructions and follow the outline of this text. The abstract must be </w:t>
      </w:r>
      <w:r w:rsidR="00BB7037" w:rsidRPr="000B4EBD">
        <w:rPr>
          <w:sz w:val="18"/>
          <w:szCs w:val="18"/>
        </w:rPr>
        <w:t xml:space="preserve">of </w:t>
      </w:r>
      <w:r w:rsidR="00411D5F" w:rsidRPr="000B4EBD">
        <w:rPr>
          <w:sz w:val="18"/>
          <w:szCs w:val="18"/>
        </w:rPr>
        <w:t xml:space="preserve">original work and must be between </w:t>
      </w:r>
      <w:r w:rsidR="00181520">
        <w:rPr>
          <w:sz w:val="18"/>
          <w:szCs w:val="18"/>
        </w:rPr>
        <w:t>150</w:t>
      </w:r>
      <w:r w:rsidR="00411D5F" w:rsidRPr="000B4EBD">
        <w:rPr>
          <w:sz w:val="18"/>
          <w:szCs w:val="18"/>
        </w:rPr>
        <w:t xml:space="preserve"> to </w:t>
      </w:r>
      <w:r w:rsidR="00181520">
        <w:rPr>
          <w:sz w:val="18"/>
          <w:szCs w:val="18"/>
        </w:rPr>
        <w:t>2</w:t>
      </w:r>
      <w:r w:rsidR="00411D5F" w:rsidRPr="000B4EBD">
        <w:rPr>
          <w:sz w:val="18"/>
          <w:szCs w:val="18"/>
        </w:rPr>
        <w:t>50 words only. The abstract must not contain tables, pictures or di</w:t>
      </w:r>
      <w:r w:rsidR="0085158D">
        <w:rPr>
          <w:sz w:val="18"/>
          <w:szCs w:val="18"/>
        </w:rPr>
        <w:t xml:space="preserve">agrams. Author must use this template to write the abstract. </w:t>
      </w:r>
      <w:r w:rsidR="00411D5F" w:rsidRPr="000B4EBD">
        <w:rPr>
          <w:sz w:val="18"/>
          <w:szCs w:val="18"/>
        </w:rPr>
        <w:t>This abstract use</w:t>
      </w:r>
      <w:r w:rsidR="00C07846">
        <w:rPr>
          <w:sz w:val="18"/>
          <w:szCs w:val="18"/>
        </w:rPr>
        <w:t>s</w:t>
      </w:r>
      <w:r w:rsidR="00411D5F" w:rsidRPr="000B4EBD">
        <w:rPr>
          <w:sz w:val="18"/>
          <w:szCs w:val="18"/>
        </w:rPr>
        <w:t xml:space="preserve"> </w:t>
      </w:r>
      <w:r w:rsidR="00C07846">
        <w:rPr>
          <w:sz w:val="18"/>
          <w:szCs w:val="18"/>
        </w:rPr>
        <w:t>T</w:t>
      </w:r>
      <w:r w:rsidR="00411D5F" w:rsidRPr="000B4EBD">
        <w:rPr>
          <w:sz w:val="18"/>
          <w:szCs w:val="18"/>
        </w:rPr>
        <w:t xml:space="preserve">imes font, </w:t>
      </w:r>
      <w:r w:rsidR="009B4CE9" w:rsidRPr="000B4EBD">
        <w:rPr>
          <w:sz w:val="18"/>
          <w:szCs w:val="18"/>
        </w:rPr>
        <w:t>9</w:t>
      </w:r>
      <w:r w:rsidR="00C07846">
        <w:rPr>
          <w:sz w:val="18"/>
          <w:szCs w:val="18"/>
        </w:rPr>
        <w:t>-point font size</w:t>
      </w:r>
      <w:r w:rsidR="00411D5F" w:rsidRPr="000B4EBD">
        <w:rPr>
          <w:sz w:val="18"/>
          <w:szCs w:val="18"/>
        </w:rPr>
        <w:t xml:space="preserve"> </w:t>
      </w:r>
      <w:r w:rsidR="00C07846">
        <w:rPr>
          <w:sz w:val="18"/>
          <w:szCs w:val="18"/>
        </w:rPr>
        <w:t>w</w:t>
      </w:r>
      <w:r w:rsidR="003439E2">
        <w:rPr>
          <w:sz w:val="18"/>
          <w:szCs w:val="18"/>
        </w:rPr>
        <w:t>ith</w:t>
      </w:r>
      <w:r w:rsidR="00411D5F" w:rsidRPr="000B4EBD">
        <w:rPr>
          <w:sz w:val="18"/>
          <w:szCs w:val="18"/>
        </w:rPr>
        <w:t xml:space="preserve"> si</w:t>
      </w:r>
      <w:r w:rsidR="00411D5F" w:rsidRPr="000B4EBD">
        <w:rPr>
          <w:sz w:val="18"/>
          <w:szCs w:val="18"/>
        </w:rPr>
        <w:t>n</w:t>
      </w:r>
      <w:r w:rsidR="00411D5F" w:rsidRPr="000B4EBD">
        <w:rPr>
          <w:sz w:val="18"/>
          <w:szCs w:val="18"/>
        </w:rPr>
        <w:t>gle spacing. The abstract should include problem statement, objectives, methods, r</w:t>
      </w:r>
      <w:r w:rsidR="00411D5F" w:rsidRPr="000B4EBD">
        <w:rPr>
          <w:sz w:val="18"/>
          <w:szCs w:val="18"/>
        </w:rPr>
        <w:t>e</w:t>
      </w:r>
      <w:r w:rsidR="00411D5F" w:rsidRPr="000B4EBD">
        <w:rPr>
          <w:sz w:val="18"/>
          <w:szCs w:val="18"/>
        </w:rPr>
        <w:t>sults/implications, and</w:t>
      </w:r>
      <w:r w:rsidR="00411D5F" w:rsidRPr="009B4CE9">
        <w:rPr>
          <w:color w:val="00B0F0"/>
          <w:sz w:val="18"/>
          <w:szCs w:val="18"/>
        </w:rPr>
        <w:t xml:space="preserve"> </w:t>
      </w:r>
      <w:r w:rsidR="00411D5F" w:rsidRPr="000B4EBD">
        <w:rPr>
          <w:sz w:val="18"/>
          <w:szCs w:val="18"/>
        </w:rPr>
        <w:t>conclusion</w:t>
      </w:r>
      <w:r w:rsidR="00411D5F" w:rsidRPr="009B4CE9">
        <w:rPr>
          <w:color w:val="00B0F0"/>
          <w:sz w:val="18"/>
          <w:szCs w:val="18"/>
        </w:rPr>
        <w:t>.</w:t>
      </w:r>
    </w:p>
    <w:p w14:paraId="1B7E577E" w14:textId="77777777" w:rsidR="006571A7" w:rsidRDefault="006571A7" w:rsidP="000E4EF4">
      <w:pPr>
        <w:pStyle w:val="abstract"/>
        <w:spacing w:before="120"/>
        <w:rPr>
          <w:b/>
        </w:rPr>
      </w:pPr>
    </w:p>
    <w:p w14:paraId="58EF4F91" w14:textId="77777777" w:rsidR="000E4EF4" w:rsidRPr="00571C9E" w:rsidRDefault="000E4EF4" w:rsidP="000E4EF4">
      <w:pPr>
        <w:pStyle w:val="abstract"/>
        <w:spacing w:before="120"/>
      </w:pPr>
      <w:r w:rsidRPr="00571C9E">
        <w:rPr>
          <w:b/>
        </w:rPr>
        <w:t xml:space="preserve">Keywords: </w:t>
      </w:r>
      <w:r w:rsidR="0037219A" w:rsidRPr="00347558">
        <w:rPr>
          <w:szCs w:val="18"/>
        </w:rPr>
        <w:t>Keyword one, Keyword two, Keyword three (maximum of five keywords; each keyword should not cont</w:t>
      </w:r>
      <w:r w:rsidR="00AE5D1F">
        <w:rPr>
          <w:szCs w:val="18"/>
        </w:rPr>
        <w:t>ain more than two compound word</w:t>
      </w:r>
      <w:r w:rsidR="0037219A" w:rsidRPr="00347558">
        <w:rPr>
          <w:szCs w:val="18"/>
        </w:rPr>
        <w:t>; do not include article)</w:t>
      </w:r>
    </w:p>
    <w:sectPr w:rsidR="000E4EF4" w:rsidRPr="00571C9E" w:rsidSect="00ED7C56">
      <w:headerReference w:type="even" r:id="rId9"/>
      <w:headerReference w:type="default" r:id="rId10"/>
      <w:footerReference w:type="first" r:id="rId11"/>
      <w:type w:val="continuous"/>
      <w:pgSz w:w="11907" w:h="16840" w:code="9"/>
      <w:pgMar w:top="2952" w:right="1872" w:bottom="2952" w:left="1872" w:header="2376" w:footer="138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0C60D" w14:textId="77777777" w:rsidR="00296FF3" w:rsidRDefault="00296FF3">
      <w:r>
        <w:separator/>
      </w:r>
    </w:p>
  </w:endnote>
  <w:endnote w:type="continuationSeparator" w:id="0">
    <w:p w14:paraId="3104C53C" w14:textId="77777777" w:rsidR="00296FF3" w:rsidRDefault="0029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C293B" w14:textId="5D5C410E" w:rsidR="00A80E11" w:rsidRDefault="00E20CD6" w:rsidP="00B90E1F">
    <w:pPr>
      <w:pStyle w:val="Footer"/>
      <w:ind w:firstLine="0"/>
      <w:jc w:val="center"/>
      <w:rPr>
        <w:i/>
        <w:sz w:val="18"/>
        <w:szCs w:val="18"/>
      </w:rPr>
    </w:pPr>
    <w:r>
      <w:rPr>
        <w:i/>
        <w:sz w:val="18"/>
        <w:szCs w:val="18"/>
      </w:rPr>
      <w:t>5</w:t>
    </w:r>
    <w:r w:rsidR="00B90E1F">
      <w:rPr>
        <w:i/>
        <w:sz w:val="18"/>
        <w:szCs w:val="18"/>
        <w:vertAlign w:val="superscript"/>
      </w:rPr>
      <w:t>th</w:t>
    </w:r>
    <w:r w:rsidR="00A80E11" w:rsidRPr="00A80E11">
      <w:rPr>
        <w:i/>
        <w:sz w:val="18"/>
        <w:szCs w:val="18"/>
        <w:vertAlign w:val="superscript"/>
      </w:rPr>
      <w:t xml:space="preserve"> </w:t>
    </w:r>
    <w:r w:rsidR="00485A2C" w:rsidRPr="00A80E11">
      <w:rPr>
        <w:i/>
        <w:sz w:val="18"/>
        <w:szCs w:val="18"/>
      </w:rPr>
      <w:t xml:space="preserve">International Conference on </w:t>
    </w:r>
    <w:r w:rsidR="00A80E11" w:rsidRPr="00A80E11">
      <w:rPr>
        <w:i/>
        <w:sz w:val="18"/>
        <w:szCs w:val="18"/>
      </w:rPr>
      <w:t>Computing</w:t>
    </w:r>
    <w:r w:rsidR="005632E5" w:rsidRPr="00A80E11">
      <w:rPr>
        <w:i/>
        <w:sz w:val="18"/>
        <w:szCs w:val="18"/>
      </w:rPr>
      <w:t>,</w:t>
    </w:r>
    <w:r w:rsidR="00A80E11" w:rsidRPr="00A80E11">
      <w:rPr>
        <w:i/>
        <w:sz w:val="18"/>
        <w:szCs w:val="18"/>
      </w:rPr>
      <w:t xml:space="preserve"> Mathematics and Statistics</w:t>
    </w:r>
    <w:r w:rsidR="00B90E1F">
      <w:rPr>
        <w:i/>
        <w:sz w:val="18"/>
        <w:szCs w:val="18"/>
      </w:rPr>
      <w:t xml:space="preserve"> 20</w:t>
    </w:r>
    <w:r>
      <w:rPr>
        <w:i/>
        <w:sz w:val="18"/>
        <w:szCs w:val="18"/>
      </w:rPr>
      <w:t>21</w:t>
    </w:r>
    <w:r w:rsidR="00A80E11" w:rsidRPr="00A80E11">
      <w:rPr>
        <w:sz w:val="18"/>
        <w:szCs w:val="18"/>
        <w:lang w:val="en-GB"/>
      </w:rPr>
      <w:t xml:space="preserve"> </w:t>
    </w:r>
    <w:r w:rsidR="00A80E11">
      <w:rPr>
        <w:sz w:val="18"/>
        <w:szCs w:val="18"/>
        <w:lang w:val="en-GB"/>
      </w:rPr>
      <w:t>(</w:t>
    </w:r>
    <w:r>
      <w:rPr>
        <w:i/>
        <w:sz w:val="18"/>
        <w:szCs w:val="18"/>
      </w:rPr>
      <w:t>iCMS2021</w:t>
    </w:r>
    <w:r w:rsidR="00A80E11">
      <w:rPr>
        <w:i/>
        <w:sz w:val="18"/>
        <w:szCs w:val="18"/>
      </w:rPr>
      <w:t>)</w:t>
    </w:r>
  </w:p>
  <w:p w14:paraId="3946B645" w14:textId="77777777" w:rsidR="005632E5" w:rsidRPr="00A80E11" w:rsidRDefault="005632E5" w:rsidP="00A80E11">
    <w:pPr>
      <w:pStyle w:val="Footer"/>
      <w:ind w:firstLine="0"/>
      <w:jc w:val="center"/>
      <w:rPr>
        <w:sz w:val="18"/>
        <w:szCs w:val="18"/>
        <w:lang w:val="en-GB"/>
      </w:rPr>
    </w:pPr>
  </w:p>
  <w:p w14:paraId="68CB35E1" w14:textId="77777777" w:rsidR="00A80E11" w:rsidRDefault="00A80E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1849F" w14:textId="77777777" w:rsidR="00296FF3" w:rsidRDefault="00296FF3">
      <w:r>
        <w:separator/>
      </w:r>
    </w:p>
  </w:footnote>
  <w:footnote w:type="continuationSeparator" w:id="0">
    <w:p w14:paraId="49A848D4" w14:textId="77777777" w:rsidR="00296FF3" w:rsidRDefault="00296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3D315" w14:textId="77777777" w:rsidR="005632E5" w:rsidRDefault="00A36829" w:rsidP="00A36829">
    <w:pPr>
      <w:pStyle w:val="Header"/>
      <w:tabs>
        <w:tab w:val="left" w:pos="851"/>
      </w:tabs>
      <w:ind w:firstLine="0"/>
    </w:pPr>
    <w:r>
      <w:rPr>
        <w:lang w:val="de-DE"/>
      </w:rPr>
      <w:tab/>
    </w:r>
    <w:r w:rsidRPr="00CB2306">
      <w:rPr>
        <w:lang w:val="de-DE"/>
      </w:rPr>
      <w:t>A</w:t>
    </w:r>
    <w:r>
      <w:rPr>
        <w:lang w:val="de-DE"/>
      </w:rPr>
      <w:t>.</w:t>
    </w:r>
    <w:r w:rsidR="00C032F3">
      <w:rPr>
        <w:lang w:val="de-DE"/>
      </w:rPr>
      <w:t>Author</w:t>
    </w:r>
    <w:r w:rsidRPr="00CB2306">
      <w:rPr>
        <w:lang w:val="de-DE"/>
      </w:rPr>
      <w:t xml:space="preserve">, </w:t>
    </w:r>
    <w:r>
      <w:rPr>
        <w:lang w:val="de-DE"/>
      </w:rPr>
      <w:t xml:space="preserve">B. </w:t>
    </w:r>
    <w:r w:rsidR="00C032F3">
      <w:rPr>
        <w:lang w:val="de-DE"/>
      </w:rPr>
      <w:t>Author</w:t>
    </w:r>
    <w:r w:rsidRPr="00CB2306">
      <w:rPr>
        <w:lang w:val="de-DE"/>
      </w:rPr>
      <w:t xml:space="preserve"> and </w:t>
    </w:r>
    <w:r w:rsidR="00C032F3">
      <w:rPr>
        <w:lang w:val="de-DE"/>
      </w:rPr>
      <w:t>C. Author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E65D1" w14:textId="77777777" w:rsidR="00A36829" w:rsidRDefault="00A36829" w:rsidP="00A36829">
    <w:pPr>
      <w:pStyle w:val="Header"/>
      <w:tabs>
        <w:tab w:val="clear" w:pos="4536"/>
        <w:tab w:val="clear" w:pos="9072"/>
        <w:tab w:val="right" w:pos="5954"/>
        <w:tab w:val="right" w:pos="6917"/>
      </w:tabs>
    </w:pPr>
    <w:r>
      <w:tab/>
    </w:r>
    <w:r w:rsidRPr="009A3755">
      <w:t>Authors’ Instructions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DC"/>
    <w:rsid w:val="000003B1"/>
    <w:rsid w:val="0000260F"/>
    <w:rsid w:val="00004368"/>
    <w:rsid w:val="00031D58"/>
    <w:rsid w:val="00037C7F"/>
    <w:rsid w:val="00040D46"/>
    <w:rsid w:val="00041F24"/>
    <w:rsid w:val="00050DFE"/>
    <w:rsid w:val="00053BA6"/>
    <w:rsid w:val="00062DDA"/>
    <w:rsid w:val="000734D0"/>
    <w:rsid w:val="00081588"/>
    <w:rsid w:val="00094440"/>
    <w:rsid w:val="000B3FA8"/>
    <w:rsid w:val="000B4EBD"/>
    <w:rsid w:val="000C59D6"/>
    <w:rsid w:val="000C6B24"/>
    <w:rsid w:val="000E4EF4"/>
    <w:rsid w:val="000F0A3D"/>
    <w:rsid w:val="00165C6D"/>
    <w:rsid w:val="00181520"/>
    <w:rsid w:val="001D3036"/>
    <w:rsid w:val="001E052B"/>
    <w:rsid w:val="001E2B8E"/>
    <w:rsid w:val="00203798"/>
    <w:rsid w:val="00252BAB"/>
    <w:rsid w:val="00261790"/>
    <w:rsid w:val="00296FF3"/>
    <w:rsid w:val="002A250D"/>
    <w:rsid w:val="002A3EE9"/>
    <w:rsid w:val="002D38FF"/>
    <w:rsid w:val="002E1E31"/>
    <w:rsid w:val="002F5707"/>
    <w:rsid w:val="00333C60"/>
    <w:rsid w:val="0033684D"/>
    <w:rsid w:val="003439E2"/>
    <w:rsid w:val="00347558"/>
    <w:rsid w:val="00354AA7"/>
    <w:rsid w:val="0037219A"/>
    <w:rsid w:val="00381088"/>
    <w:rsid w:val="0038647B"/>
    <w:rsid w:val="003B7326"/>
    <w:rsid w:val="003C5FA0"/>
    <w:rsid w:val="003D3C40"/>
    <w:rsid w:val="003D5C7E"/>
    <w:rsid w:val="003D7805"/>
    <w:rsid w:val="003E3A07"/>
    <w:rsid w:val="003F426F"/>
    <w:rsid w:val="004072A8"/>
    <w:rsid w:val="00407ABB"/>
    <w:rsid w:val="00411D5F"/>
    <w:rsid w:val="00422C0D"/>
    <w:rsid w:val="00430BBF"/>
    <w:rsid w:val="00434C5F"/>
    <w:rsid w:val="0047546B"/>
    <w:rsid w:val="00485A2C"/>
    <w:rsid w:val="00490754"/>
    <w:rsid w:val="004A033C"/>
    <w:rsid w:val="004C31AA"/>
    <w:rsid w:val="004F5882"/>
    <w:rsid w:val="004F6558"/>
    <w:rsid w:val="005154B2"/>
    <w:rsid w:val="005632E5"/>
    <w:rsid w:val="00571C9E"/>
    <w:rsid w:val="0058234E"/>
    <w:rsid w:val="00586CFF"/>
    <w:rsid w:val="005B1E72"/>
    <w:rsid w:val="005F3B4E"/>
    <w:rsid w:val="005F632A"/>
    <w:rsid w:val="006225EA"/>
    <w:rsid w:val="00637CC9"/>
    <w:rsid w:val="00640A8D"/>
    <w:rsid w:val="00646B10"/>
    <w:rsid w:val="00652234"/>
    <w:rsid w:val="00656FB8"/>
    <w:rsid w:val="006571A7"/>
    <w:rsid w:val="00657488"/>
    <w:rsid w:val="0067477F"/>
    <w:rsid w:val="006962C6"/>
    <w:rsid w:val="006978AC"/>
    <w:rsid w:val="006A1BD8"/>
    <w:rsid w:val="006B13EC"/>
    <w:rsid w:val="006B6E63"/>
    <w:rsid w:val="006B75B4"/>
    <w:rsid w:val="006D1FCC"/>
    <w:rsid w:val="006F4542"/>
    <w:rsid w:val="0070520C"/>
    <w:rsid w:val="007131A7"/>
    <w:rsid w:val="007309D0"/>
    <w:rsid w:val="00731414"/>
    <w:rsid w:val="00761722"/>
    <w:rsid w:val="007641D4"/>
    <w:rsid w:val="007A27D6"/>
    <w:rsid w:val="007C23B3"/>
    <w:rsid w:val="008256C1"/>
    <w:rsid w:val="0084659E"/>
    <w:rsid w:val="0085158D"/>
    <w:rsid w:val="00870BFD"/>
    <w:rsid w:val="00883881"/>
    <w:rsid w:val="008A0799"/>
    <w:rsid w:val="008E7E20"/>
    <w:rsid w:val="008F09F0"/>
    <w:rsid w:val="00914605"/>
    <w:rsid w:val="0095068A"/>
    <w:rsid w:val="00977B97"/>
    <w:rsid w:val="009942DC"/>
    <w:rsid w:val="009B1D59"/>
    <w:rsid w:val="009B4CE9"/>
    <w:rsid w:val="009D5AAB"/>
    <w:rsid w:val="009F4136"/>
    <w:rsid w:val="00A02F42"/>
    <w:rsid w:val="00A06878"/>
    <w:rsid w:val="00A10F35"/>
    <w:rsid w:val="00A36829"/>
    <w:rsid w:val="00A61B46"/>
    <w:rsid w:val="00A6705D"/>
    <w:rsid w:val="00A80E11"/>
    <w:rsid w:val="00A8258F"/>
    <w:rsid w:val="00A82AC2"/>
    <w:rsid w:val="00AE5D1F"/>
    <w:rsid w:val="00AF298E"/>
    <w:rsid w:val="00B069EE"/>
    <w:rsid w:val="00B37240"/>
    <w:rsid w:val="00B45CFA"/>
    <w:rsid w:val="00B47CF2"/>
    <w:rsid w:val="00B90E1F"/>
    <w:rsid w:val="00B953BA"/>
    <w:rsid w:val="00BA4722"/>
    <w:rsid w:val="00BB7037"/>
    <w:rsid w:val="00BC0392"/>
    <w:rsid w:val="00BD33FD"/>
    <w:rsid w:val="00BE3E41"/>
    <w:rsid w:val="00BE71EB"/>
    <w:rsid w:val="00C032F3"/>
    <w:rsid w:val="00C07846"/>
    <w:rsid w:val="00C16F71"/>
    <w:rsid w:val="00C21DCE"/>
    <w:rsid w:val="00C27BCB"/>
    <w:rsid w:val="00C739E2"/>
    <w:rsid w:val="00C83274"/>
    <w:rsid w:val="00C951AE"/>
    <w:rsid w:val="00C95EFA"/>
    <w:rsid w:val="00CB2306"/>
    <w:rsid w:val="00CB2AE8"/>
    <w:rsid w:val="00CC2011"/>
    <w:rsid w:val="00CC2BCD"/>
    <w:rsid w:val="00CE6422"/>
    <w:rsid w:val="00CF0521"/>
    <w:rsid w:val="00CF3BCD"/>
    <w:rsid w:val="00D15D54"/>
    <w:rsid w:val="00D22234"/>
    <w:rsid w:val="00D25733"/>
    <w:rsid w:val="00D46CD4"/>
    <w:rsid w:val="00D46E59"/>
    <w:rsid w:val="00D8313E"/>
    <w:rsid w:val="00DB674F"/>
    <w:rsid w:val="00DC2926"/>
    <w:rsid w:val="00DD625B"/>
    <w:rsid w:val="00E0194D"/>
    <w:rsid w:val="00E06CCC"/>
    <w:rsid w:val="00E20CD6"/>
    <w:rsid w:val="00E3194C"/>
    <w:rsid w:val="00E3380D"/>
    <w:rsid w:val="00E564E6"/>
    <w:rsid w:val="00E57772"/>
    <w:rsid w:val="00E73931"/>
    <w:rsid w:val="00E90B2F"/>
    <w:rsid w:val="00EA1D86"/>
    <w:rsid w:val="00EA3C57"/>
    <w:rsid w:val="00EB717F"/>
    <w:rsid w:val="00EC43DD"/>
    <w:rsid w:val="00ED3419"/>
    <w:rsid w:val="00ED7C56"/>
    <w:rsid w:val="00F00716"/>
    <w:rsid w:val="00F04566"/>
    <w:rsid w:val="00F13CB7"/>
    <w:rsid w:val="00F2404C"/>
    <w:rsid w:val="00F24749"/>
    <w:rsid w:val="00F323B5"/>
    <w:rsid w:val="00F35037"/>
    <w:rsid w:val="00F36F61"/>
    <w:rsid w:val="00F47982"/>
    <w:rsid w:val="00F541CA"/>
    <w:rsid w:val="00F54FCB"/>
    <w:rsid w:val="00F56088"/>
    <w:rsid w:val="00F65D43"/>
    <w:rsid w:val="00F834C1"/>
    <w:rsid w:val="00F83D97"/>
    <w:rsid w:val="00F95A8B"/>
    <w:rsid w:val="00FA0BD0"/>
    <w:rsid w:val="00FB39CB"/>
    <w:rsid w:val="00FB7905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61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rsid w:val="003D7805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rsid w:val="003D7805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rsid w:val="003D7805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rsid w:val="003D7805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3D7805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3D7805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3D7805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3D7805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3D7805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78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78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D7805"/>
  </w:style>
  <w:style w:type="paragraph" w:customStyle="1" w:styleId="Tytu1">
    <w:name w:val="Tytuł1"/>
    <w:basedOn w:val="Normal"/>
    <w:next w:val="author"/>
    <w:link w:val="titleZnak"/>
    <w:rsid w:val="003D7805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3D7805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3D7805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3D7805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link w:val="heading1Znak"/>
    <w:rsid w:val="003D7805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link w:val="heading2Znak"/>
    <w:rsid w:val="003D7805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rsid w:val="003D7805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3D7805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3D7805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3D7805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rsid w:val="003D7805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3D7805"/>
    <w:pPr>
      <w:ind w:firstLine="0"/>
    </w:pPr>
  </w:style>
  <w:style w:type="paragraph" w:customStyle="1" w:styleId="reference">
    <w:name w:val="reference"/>
    <w:basedOn w:val="Normal"/>
    <w:rsid w:val="003D7805"/>
    <w:pPr>
      <w:ind w:left="227" w:hanging="227"/>
    </w:pPr>
    <w:rPr>
      <w:sz w:val="18"/>
    </w:rPr>
  </w:style>
  <w:style w:type="character" w:styleId="FootnoteReference">
    <w:name w:val="footnote reference"/>
    <w:semiHidden/>
    <w:rsid w:val="003D7805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3D7805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3D7805"/>
    <w:pPr>
      <w:jc w:val="right"/>
    </w:pPr>
  </w:style>
  <w:style w:type="paragraph" w:customStyle="1" w:styleId="BulletItem">
    <w:name w:val="Bullet Item"/>
    <w:basedOn w:val="Item"/>
    <w:rsid w:val="003D7805"/>
  </w:style>
  <w:style w:type="paragraph" w:customStyle="1" w:styleId="Item">
    <w:name w:val="Item"/>
    <w:basedOn w:val="Normal"/>
    <w:next w:val="Normal"/>
    <w:rsid w:val="003D7805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3D7805"/>
  </w:style>
  <w:style w:type="paragraph" w:styleId="FootnoteText">
    <w:name w:val="footnote text"/>
    <w:basedOn w:val="Normal"/>
    <w:semiHidden/>
    <w:rsid w:val="003D7805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3D7805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3D7805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rsid w:val="003D7805"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rsid w:val="003D7805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link w:val="figurelegendZnak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link w:val="tabletitleZnak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24749"/>
    <w:rPr>
      <w:rFonts w:ascii="Courier New" w:hAnsi="Courier New" w:cs="Courier New"/>
    </w:rPr>
  </w:style>
  <w:style w:type="paragraph" w:customStyle="1" w:styleId="Tytu2">
    <w:name w:val="Tytuł2"/>
    <w:basedOn w:val="Tytu1"/>
    <w:link w:val="TitleZnak0"/>
    <w:qFormat/>
    <w:rsid w:val="002D38FF"/>
    <w:pPr>
      <w:ind w:firstLine="0"/>
    </w:pPr>
    <w:rPr>
      <w:b w:val="0"/>
    </w:rPr>
  </w:style>
  <w:style w:type="paragraph" w:customStyle="1" w:styleId="Nagwek11">
    <w:name w:val="Nagłówek 11"/>
    <w:basedOn w:val="heading10"/>
    <w:link w:val="Heading1Znak0"/>
    <w:qFormat/>
    <w:rsid w:val="002D38FF"/>
    <w:rPr>
      <w:b w:val="0"/>
    </w:rPr>
  </w:style>
  <w:style w:type="character" w:customStyle="1" w:styleId="titleZnak">
    <w:name w:val="title Znak"/>
    <w:link w:val="Tytu1"/>
    <w:rsid w:val="002D38FF"/>
    <w:rPr>
      <w:rFonts w:ascii="Times" w:hAnsi="Times"/>
      <w:b/>
      <w:sz w:val="28"/>
      <w:lang w:val="en-US" w:eastAsia="de-DE"/>
    </w:rPr>
  </w:style>
  <w:style w:type="character" w:customStyle="1" w:styleId="TitleZnak0">
    <w:name w:val="Title Znak"/>
    <w:link w:val="Tytu2"/>
    <w:rsid w:val="002D38FF"/>
    <w:rPr>
      <w:rFonts w:ascii="Times" w:hAnsi="Times"/>
      <w:b w:val="0"/>
      <w:sz w:val="28"/>
      <w:lang w:val="en-US" w:eastAsia="de-DE"/>
    </w:rPr>
  </w:style>
  <w:style w:type="paragraph" w:customStyle="1" w:styleId="Nagwek21">
    <w:name w:val="Nagłówek 21"/>
    <w:basedOn w:val="heading20"/>
    <w:link w:val="Heading2Znak0"/>
    <w:qFormat/>
    <w:rsid w:val="002D38FF"/>
    <w:rPr>
      <w:b w:val="0"/>
    </w:rPr>
  </w:style>
  <w:style w:type="character" w:customStyle="1" w:styleId="heading1Znak">
    <w:name w:val="heading1 Znak"/>
    <w:link w:val="heading10"/>
    <w:rsid w:val="002D38FF"/>
    <w:rPr>
      <w:rFonts w:ascii="Times" w:hAnsi="Times"/>
      <w:b/>
      <w:sz w:val="24"/>
      <w:lang w:val="en-US" w:eastAsia="de-DE"/>
    </w:rPr>
  </w:style>
  <w:style w:type="character" w:customStyle="1" w:styleId="Heading1Znak0">
    <w:name w:val="Heading 1 Znak"/>
    <w:link w:val="Nagwek11"/>
    <w:rsid w:val="002D38FF"/>
    <w:rPr>
      <w:rFonts w:ascii="Times" w:hAnsi="Times"/>
      <w:b w:val="0"/>
      <w:sz w:val="24"/>
      <w:lang w:val="en-US" w:eastAsia="de-DE"/>
    </w:rPr>
  </w:style>
  <w:style w:type="paragraph" w:customStyle="1" w:styleId="Normalny1">
    <w:name w:val="Normalny1"/>
    <w:basedOn w:val="figurelegend"/>
    <w:link w:val="NormalZnak"/>
    <w:qFormat/>
    <w:rsid w:val="002D38FF"/>
  </w:style>
  <w:style w:type="character" w:customStyle="1" w:styleId="heading2Znak">
    <w:name w:val="heading2 Znak"/>
    <w:link w:val="heading20"/>
    <w:rsid w:val="002D38FF"/>
    <w:rPr>
      <w:rFonts w:ascii="Times" w:hAnsi="Times"/>
      <w:b/>
      <w:lang w:val="en-US" w:eastAsia="de-DE"/>
    </w:rPr>
  </w:style>
  <w:style w:type="character" w:customStyle="1" w:styleId="Heading2Znak0">
    <w:name w:val="Heading 2 Znak"/>
    <w:link w:val="Nagwek21"/>
    <w:rsid w:val="002D38FF"/>
    <w:rPr>
      <w:rFonts w:ascii="Times" w:hAnsi="Times"/>
      <w:b w:val="0"/>
      <w:lang w:val="en-US" w:eastAsia="de-DE"/>
    </w:rPr>
  </w:style>
  <w:style w:type="paragraph" w:customStyle="1" w:styleId="Legendfigure">
    <w:name w:val="Legend (figure)"/>
    <w:basedOn w:val="figurelegend"/>
    <w:link w:val="LegendfigureZnak"/>
    <w:qFormat/>
    <w:rsid w:val="00883881"/>
  </w:style>
  <w:style w:type="character" w:customStyle="1" w:styleId="figurelegendZnak">
    <w:name w:val="figure legend Znak"/>
    <w:link w:val="figurelegend"/>
    <w:rsid w:val="002D38FF"/>
    <w:rPr>
      <w:rFonts w:ascii="Times" w:hAnsi="Times"/>
      <w:sz w:val="18"/>
      <w:lang w:val="en-US" w:eastAsia="de-DE"/>
    </w:rPr>
  </w:style>
  <w:style w:type="character" w:customStyle="1" w:styleId="NormalZnak">
    <w:name w:val="Normal Znak"/>
    <w:link w:val="Normalny1"/>
    <w:rsid w:val="002D38FF"/>
    <w:rPr>
      <w:rFonts w:ascii="Times" w:hAnsi="Times"/>
      <w:sz w:val="18"/>
      <w:lang w:val="en-US" w:eastAsia="de-DE"/>
    </w:rPr>
  </w:style>
  <w:style w:type="paragraph" w:customStyle="1" w:styleId="Legendtable">
    <w:name w:val="Legend (table)"/>
    <w:basedOn w:val="tabletitle"/>
    <w:link w:val="LegendtableZnak"/>
    <w:qFormat/>
    <w:rsid w:val="00883881"/>
    <w:pPr>
      <w:spacing w:after="240"/>
    </w:pPr>
    <w:rPr>
      <w:szCs w:val="18"/>
      <w:lang w:val="en-US"/>
    </w:rPr>
  </w:style>
  <w:style w:type="character" w:customStyle="1" w:styleId="LegendfigureZnak">
    <w:name w:val="Legend (figure) Znak"/>
    <w:link w:val="Legendfigure"/>
    <w:rsid w:val="00883881"/>
    <w:rPr>
      <w:rFonts w:ascii="Times" w:hAnsi="Times"/>
      <w:sz w:val="18"/>
      <w:lang w:val="en-US" w:eastAsia="de-DE"/>
    </w:rPr>
  </w:style>
  <w:style w:type="character" w:customStyle="1" w:styleId="tabletitleZnak">
    <w:name w:val="table title Znak"/>
    <w:link w:val="tabletitle"/>
    <w:rsid w:val="00883881"/>
    <w:rPr>
      <w:rFonts w:ascii="Times" w:hAnsi="Times"/>
      <w:sz w:val="18"/>
      <w:lang w:val="de-DE" w:eastAsia="de-DE"/>
    </w:rPr>
  </w:style>
  <w:style w:type="character" w:customStyle="1" w:styleId="LegendtableZnak">
    <w:name w:val="Legend (table) Znak"/>
    <w:link w:val="Legendtable"/>
    <w:rsid w:val="00883881"/>
    <w:rPr>
      <w:rFonts w:ascii="Times" w:hAnsi="Times"/>
      <w:sz w:val="18"/>
      <w:szCs w:val="18"/>
      <w:lang w:val="en-US" w:eastAsia="de-DE"/>
    </w:rPr>
  </w:style>
  <w:style w:type="character" w:customStyle="1" w:styleId="apple-converted-space">
    <w:name w:val="apple-converted-space"/>
    <w:basedOn w:val="DefaultParagraphFont"/>
    <w:rsid w:val="003B7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rsid w:val="003D7805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rsid w:val="003D7805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rsid w:val="003D7805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rsid w:val="003D7805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3D7805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3D7805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3D7805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3D7805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3D7805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78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78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D7805"/>
  </w:style>
  <w:style w:type="paragraph" w:customStyle="1" w:styleId="Tytu1">
    <w:name w:val="Tytuł1"/>
    <w:basedOn w:val="Normal"/>
    <w:next w:val="author"/>
    <w:link w:val="titleZnak"/>
    <w:rsid w:val="003D7805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3D7805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3D7805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3D7805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link w:val="heading1Znak"/>
    <w:rsid w:val="003D7805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link w:val="heading2Znak"/>
    <w:rsid w:val="003D7805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rsid w:val="003D7805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3D7805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3D7805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3D7805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rsid w:val="003D7805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3D7805"/>
    <w:pPr>
      <w:ind w:firstLine="0"/>
    </w:pPr>
  </w:style>
  <w:style w:type="paragraph" w:customStyle="1" w:styleId="reference">
    <w:name w:val="reference"/>
    <w:basedOn w:val="Normal"/>
    <w:rsid w:val="003D7805"/>
    <w:pPr>
      <w:ind w:left="227" w:hanging="227"/>
    </w:pPr>
    <w:rPr>
      <w:sz w:val="18"/>
    </w:rPr>
  </w:style>
  <w:style w:type="character" w:styleId="FootnoteReference">
    <w:name w:val="footnote reference"/>
    <w:semiHidden/>
    <w:rsid w:val="003D7805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3D7805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3D7805"/>
    <w:pPr>
      <w:jc w:val="right"/>
    </w:pPr>
  </w:style>
  <w:style w:type="paragraph" w:customStyle="1" w:styleId="BulletItem">
    <w:name w:val="Bullet Item"/>
    <w:basedOn w:val="Item"/>
    <w:rsid w:val="003D7805"/>
  </w:style>
  <w:style w:type="paragraph" w:customStyle="1" w:styleId="Item">
    <w:name w:val="Item"/>
    <w:basedOn w:val="Normal"/>
    <w:next w:val="Normal"/>
    <w:rsid w:val="003D7805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3D7805"/>
  </w:style>
  <w:style w:type="paragraph" w:styleId="FootnoteText">
    <w:name w:val="footnote text"/>
    <w:basedOn w:val="Normal"/>
    <w:semiHidden/>
    <w:rsid w:val="003D7805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3D7805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3D7805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rsid w:val="003D7805"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rsid w:val="003D7805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link w:val="figurelegendZnak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link w:val="tabletitleZnak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24749"/>
    <w:rPr>
      <w:rFonts w:ascii="Courier New" w:hAnsi="Courier New" w:cs="Courier New"/>
    </w:rPr>
  </w:style>
  <w:style w:type="paragraph" w:customStyle="1" w:styleId="Tytu2">
    <w:name w:val="Tytuł2"/>
    <w:basedOn w:val="Tytu1"/>
    <w:link w:val="TitleZnak0"/>
    <w:qFormat/>
    <w:rsid w:val="002D38FF"/>
    <w:pPr>
      <w:ind w:firstLine="0"/>
    </w:pPr>
    <w:rPr>
      <w:b w:val="0"/>
    </w:rPr>
  </w:style>
  <w:style w:type="paragraph" w:customStyle="1" w:styleId="Nagwek11">
    <w:name w:val="Nagłówek 11"/>
    <w:basedOn w:val="heading10"/>
    <w:link w:val="Heading1Znak0"/>
    <w:qFormat/>
    <w:rsid w:val="002D38FF"/>
    <w:rPr>
      <w:b w:val="0"/>
    </w:rPr>
  </w:style>
  <w:style w:type="character" w:customStyle="1" w:styleId="titleZnak">
    <w:name w:val="title Znak"/>
    <w:link w:val="Tytu1"/>
    <w:rsid w:val="002D38FF"/>
    <w:rPr>
      <w:rFonts w:ascii="Times" w:hAnsi="Times"/>
      <w:b/>
      <w:sz w:val="28"/>
      <w:lang w:val="en-US" w:eastAsia="de-DE"/>
    </w:rPr>
  </w:style>
  <w:style w:type="character" w:customStyle="1" w:styleId="TitleZnak0">
    <w:name w:val="Title Znak"/>
    <w:link w:val="Tytu2"/>
    <w:rsid w:val="002D38FF"/>
    <w:rPr>
      <w:rFonts w:ascii="Times" w:hAnsi="Times"/>
      <w:b w:val="0"/>
      <w:sz w:val="28"/>
      <w:lang w:val="en-US" w:eastAsia="de-DE"/>
    </w:rPr>
  </w:style>
  <w:style w:type="paragraph" w:customStyle="1" w:styleId="Nagwek21">
    <w:name w:val="Nagłówek 21"/>
    <w:basedOn w:val="heading20"/>
    <w:link w:val="Heading2Znak0"/>
    <w:qFormat/>
    <w:rsid w:val="002D38FF"/>
    <w:rPr>
      <w:b w:val="0"/>
    </w:rPr>
  </w:style>
  <w:style w:type="character" w:customStyle="1" w:styleId="heading1Znak">
    <w:name w:val="heading1 Znak"/>
    <w:link w:val="heading10"/>
    <w:rsid w:val="002D38FF"/>
    <w:rPr>
      <w:rFonts w:ascii="Times" w:hAnsi="Times"/>
      <w:b/>
      <w:sz w:val="24"/>
      <w:lang w:val="en-US" w:eastAsia="de-DE"/>
    </w:rPr>
  </w:style>
  <w:style w:type="character" w:customStyle="1" w:styleId="Heading1Znak0">
    <w:name w:val="Heading 1 Znak"/>
    <w:link w:val="Nagwek11"/>
    <w:rsid w:val="002D38FF"/>
    <w:rPr>
      <w:rFonts w:ascii="Times" w:hAnsi="Times"/>
      <w:b w:val="0"/>
      <w:sz w:val="24"/>
      <w:lang w:val="en-US" w:eastAsia="de-DE"/>
    </w:rPr>
  </w:style>
  <w:style w:type="paragraph" w:customStyle="1" w:styleId="Normalny1">
    <w:name w:val="Normalny1"/>
    <w:basedOn w:val="figurelegend"/>
    <w:link w:val="NormalZnak"/>
    <w:qFormat/>
    <w:rsid w:val="002D38FF"/>
  </w:style>
  <w:style w:type="character" w:customStyle="1" w:styleId="heading2Znak">
    <w:name w:val="heading2 Znak"/>
    <w:link w:val="heading20"/>
    <w:rsid w:val="002D38FF"/>
    <w:rPr>
      <w:rFonts w:ascii="Times" w:hAnsi="Times"/>
      <w:b/>
      <w:lang w:val="en-US" w:eastAsia="de-DE"/>
    </w:rPr>
  </w:style>
  <w:style w:type="character" w:customStyle="1" w:styleId="Heading2Znak0">
    <w:name w:val="Heading 2 Znak"/>
    <w:link w:val="Nagwek21"/>
    <w:rsid w:val="002D38FF"/>
    <w:rPr>
      <w:rFonts w:ascii="Times" w:hAnsi="Times"/>
      <w:b w:val="0"/>
      <w:lang w:val="en-US" w:eastAsia="de-DE"/>
    </w:rPr>
  </w:style>
  <w:style w:type="paragraph" w:customStyle="1" w:styleId="Legendfigure">
    <w:name w:val="Legend (figure)"/>
    <w:basedOn w:val="figurelegend"/>
    <w:link w:val="LegendfigureZnak"/>
    <w:qFormat/>
    <w:rsid w:val="00883881"/>
  </w:style>
  <w:style w:type="character" w:customStyle="1" w:styleId="figurelegendZnak">
    <w:name w:val="figure legend Znak"/>
    <w:link w:val="figurelegend"/>
    <w:rsid w:val="002D38FF"/>
    <w:rPr>
      <w:rFonts w:ascii="Times" w:hAnsi="Times"/>
      <w:sz w:val="18"/>
      <w:lang w:val="en-US" w:eastAsia="de-DE"/>
    </w:rPr>
  </w:style>
  <w:style w:type="character" w:customStyle="1" w:styleId="NormalZnak">
    <w:name w:val="Normal Znak"/>
    <w:link w:val="Normalny1"/>
    <w:rsid w:val="002D38FF"/>
    <w:rPr>
      <w:rFonts w:ascii="Times" w:hAnsi="Times"/>
      <w:sz w:val="18"/>
      <w:lang w:val="en-US" w:eastAsia="de-DE"/>
    </w:rPr>
  </w:style>
  <w:style w:type="paragraph" w:customStyle="1" w:styleId="Legendtable">
    <w:name w:val="Legend (table)"/>
    <w:basedOn w:val="tabletitle"/>
    <w:link w:val="LegendtableZnak"/>
    <w:qFormat/>
    <w:rsid w:val="00883881"/>
    <w:pPr>
      <w:spacing w:after="240"/>
    </w:pPr>
    <w:rPr>
      <w:szCs w:val="18"/>
      <w:lang w:val="en-US"/>
    </w:rPr>
  </w:style>
  <w:style w:type="character" w:customStyle="1" w:styleId="LegendfigureZnak">
    <w:name w:val="Legend (figure) Znak"/>
    <w:link w:val="Legendfigure"/>
    <w:rsid w:val="00883881"/>
    <w:rPr>
      <w:rFonts w:ascii="Times" w:hAnsi="Times"/>
      <w:sz w:val="18"/>
      <w:lang w:val="en-US" w:eastAsia="de-DE"/>
    </w:rPr>
  </w:style>
  <w:style w:type="character" w:customStyle="1" w:styleId="tabletitleZnak">
    <w:name w:val="table title Znak"/>
    <w:link w:val="tabletitle"/>
    <w:rsid w:val="00883881"/>
    <w:rPr>
      <w:rFonts w:ascii="Times" w:hAnsi="Times"/>
      <w:sz w:val="18"/>
      <w:lang w:val="de-DE" w:eastAsia="de-DE"/>
    </w:rPr>
  </w:style>
  <w:style w:type="character" w:customStyle="1" w:styleId="LegendtableZnak">
    <w:name w:val="Legend (table) Znak"/>
    <w:link w:val="Legendtable"/>
    <w:rsid w:val="00883881"/>
    <w:rPr>
      <w:rFonts w:ascii="Times" w:hAnsi="Times"/>
      <w:sz w:val="18"/>
      <w:szCs w:val="18"/>
      <w:lang w:val="en-US" w:eastAsia="de-DE"/>
    </w:rPr>
  </w:style>
  <w:style w:type="character" w:customStyle="1" w:styleId="apple-converted-space">
    <w:name w:val="apple-converted-space"/>
    <w:basedOn w:val="DefaultParagraphFont"/>
    <w:rsid w:val="003B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0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DE2B-3935-4C55-A4DC-A5D4EC3A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User</cp:lastModifiedBy>
  <cp:revision>2</cp:revision>
  <cp:lastPrinted>2015-01-21T08:05:00Z</cp:lastPrinted>
  <dcterms:created xsi:type="dcterms:W3CDTF">2021-01-10T05:40:00Z</dcterms:created>
  <dcterms:modified xsi:type="dcterms:W3CDTF">2021-01-10T05:40:00Z</dcterms:modified>
</cp:coreProperties>
</file>